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D7" w:rsidRPr="0014105E" w:rsidRDefault="001F34D7" w:rsidP="00450657">
      <w:pPr>
        <w:pStyle w:val="Ttulo1"/>
        <w:ind w:left="0" w:right="-81"/>
        <w:jc w:val="center"/>
        <w:rPr>
          <w:rFonts w:ascii="Calibri" w:hAnsi="Calibri"/>
          <w:b/>
          <w:i w:val="0"/>
          <w:iCs/>
          <w:sz w:val="36"/>
        </w:rPr>
      </w:pPr>
    </w:p>
    <w:p w:rsidR="009E0DF9" w:rsidRDefault="009E0DF9" w:rsidP="009E0DF9">
      <w:pPr>
        <w:pStyle w:val="Ttulo1"/>
        <w:ind w:left="0" w:right="-81"/>
        <w:jc w:val="center"/>
        <w:rPr>
          <w:rFonts w:ascii="Calibri" w:hAnsi="Calibri"/>
          <w:b/>
          <w:i w:val="0"/>
          <w:iCs/>
          <w:sz w:val="36"/>
        </w:rPr>
      </w:pPr>
      <w:r>
        <w:rPr>
          <w:rFonts w:ascii="Calibri" w:hAnsi="Calibri"/>
          <w:b/>
          <w:i w:val="0"/>
          <w:iCs/>
          <w:sz w:val="36"/>
        </w:rPr>
        <w:t xml:space="preserve">Prova </w:t>
      </w:r>
      <w:proofErr w:type="gramStart"/>
      <w:r>
        <w:rPr>
          <w:rFonts w:ascii="Calibri" w:hAnsi="Calibri"/>
          <w:b/>
          <w:i w:val="0"/>
          <w:iCs/>
          <w:sz w:val="36"/>
        </w:rPr>
        <w:t>3</w:t>
      </w:r>
      <w:proofErr w:type="gramEnd"/>
    </w:p>
    <w:p w:rsidR="009E0DF9" w:rsidRPr="009E0DF9" w:rsidRDefault="009E0DF9" w:rsidP="009E0DF9">
      <w:pPr>
        <w:pStyle w:val="Ttulo1"/>
        <w:ind w:left="0" w:right="-81"/>
        <w:jc w:val="center"/>
        <w:rPr>
          <w:rFonts w:ascii="Calibri" w:hAnsi="Calibri"/>
          <w:b/>
          <w:i w:val="0"/>
          <w:iCs/>
          <w:sz w:val="36"/>
        </w:rPr>
      </w:pPr>
      <w:r w:rsidRPr="009E0DF9">
        <w:rPr>
          <w:rFonts w:ascii="Calibri" w:hAnsi="Calibri"/>
          <w:b/>
          <w:i w:val="0"/>
          <w:iCs/>
          <w:sz w:val="36"/>
        </w:rPr>
        <w:t>Tema: Algoritmos Evolutivos</w:t>
      </w:r>
    </w:p>
    <w:p w:rsidR="0014105E" w:rsidRPr="0014105E" w:rsidRDefault="0014105E" w:rsidP="0014105E"/>
    <w:p w:rsidR="009E0DF9" w:rsidRDefault="009E0DF9" w:rsidP="0032677B">
      <w:pPr>
        <w:jc w:val="center"/>
        <w:rPr>
          <w:sz w:val="24"/>
          <w:szCs w:val="24"/>
        </w:rPr>
      </w:pPr>
    </w:p>
    <w:p w:rsidR="009E0DF9" w:rsidRDefault="009E0DF9" w:rsidP="009E0D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Considerando-se o projeto do filtro passa-faixa </w:t>
      </w:r>
      <w:r w:rsidR="001F1173">
        <w:rPr>
          <w:sz w:val="24"/>
          <w:szCs w:val="24"/>
        </w:rPr>
        <w:t xml:space="preserve">utilizando algoritmos evolutivos </w:t>
      </w:r>
      <w:r>
        <w:rPr>
          <w:sz w:val="24"/>
          <w:szCs w:val="24"/>
        </w:rPr>
        <w:t>desenvolver as seguintes questões:</w:t>
      </w:r>
    </w:p>
    <w:p w:rsidR="009E0DF9" w:rsidRDefault="009E0DF9" w:rsidP="009E0DF9">
      <w:pPr>
        <w:jc w:val="both"/>
        <w:rPr>
          <w:sz w:val="24"/>
          <w:szCs w:val="24"/>
        </w:rPr>
      </w:pPr>
    </w:p>
    <w:p w:rsidR="009E0DF9" w:rsidRDefault="009E0DF9" w:rsidP="009E0DF9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148"/>
      </w:tblGrid>
      <w:tr w:rsidR="009E0DF9" w:rsidTr="009E0DF9">
        <w:tc>
          <w:tcPr>
            <w:tcW w:w="10148" w:type="dxa"/>
            <w:shd w:val="clear" w:color="auto" w:fill="D9D9D9" w:themeFill="background1" w:themeFillShade="D9"/>
          </w:tcPr>
          <w:p w:rsidR="009E0DF9" w:rsidRDefault="009E0DF9" w:rsidP="009E0D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Questões</w:t>
            </w:r>
          </w:p>
        </w:tc>
      </w:tr>
      <w:tr w:rsidR="009E0DF9" w:rsidTr="009E0DF9">
        <w:tc>
          <w:tcPr>
            <w:tcW w:w="10148" w:type="dxa"/>
          </w:tcPr>
          <w:p w:rsidR="009E0DF9" w:rsidRDefault="009E0DF9" w:rsidP="009E0DF9">
            <w:pPr>
              <w:jc w:val="both"/>
              <w:rPr>
                <w:sz w:val="24"/>
                <w:szCs w:val="24"/>
              </w:rPr>
            </w:pPr>
          </w:p>
          <w:p w:rsidR="001F1173" w:rsidRDefault="001F1173" w:rsidP="009E0DF9">
            <w:pPr>
              <w:jc w:val="both"/>
              <w:rPr>
                <w:sz w:val="24"/>
                <w:szCs w:val="24"/>
              </w:rPr>
            </w:pPr>
          </w:p>
          <w:p w:rsidR="009E0DF9" w:rsidRDefault="009E0DF9" w:rsidP="009E0DF9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Analisar o comportamento do algoritmo evolutivo para diferentes valores do tamanho da população “</w:t>
            </w:r>
            <w:r w:rsidRPr="009E0DF9">
              <w:rPr>
                <w:i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”</w:t>
            </w:r>
            <w:r w:rsidR="00C546BD">
              <w:rPr>
                <w:sz w:val="24"/>
                <w:szCs w:val="24"/>
              </w:rPr>
              <w:t>.</w:t>
            </w:r>
          </w:p>
          <w:p w:rsidR="00075051" w:rsidRDefault="00075051" w:rsidP="00075051">
            <w:pPr>
              <w:pStyle w:val="PargrafodaLista"/>
              <w:jc w:val="both"/>
              <w:rPr>
                <w:sz w:val="24"/>
                <w:szCs w:val="24"/>
              </w:rPr>
            </w:pPr>
          </w:p>
          <w:p w:rsidR="009E0DF9" w:rsidRDefault="009E0DF9" w:rsidP="009E0DF9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Analisar o comportamento do algoritmo evolutivo para diferentes valores </w:t>
            </w:r>
            <w:r>
              <w:rPr>
                <w:sz w:val="24"/>
                <w:szCs w:val="24"/>
              </w:rPr>
              <w:t>da probabilidade de cruzamento “</w:t>
            </w:r>
            <w:proofErr w:type="spellStart"/>
            <w:proofErr w:type="gramStart"/>
            <w:r>
              <w:rPr>
                <w:sz w:val="24"/>
                <w:szCs w:val="24"/>
              </w:rPr>
              <w:t>pc</w:t>
            </w:r>
            <w:proofErr w:type="spellEnd"/>
            <w:proofErr w:type="gramEnd"/>
            <w:r>
              <w:rPr>
                <w:sz w:val="24"/>
                <w:szCs w:val="24"/>
              </w:rPr>
              <w:t>”</w:t>
            </w:r>
            <w:r w:rsidR="00C546BD">
              <w:rPr>
                <w:sz w:val="24"/>
                <w:szCs w:val="24"/>
              </w:rPr>
              <w:t>.</w:t>
            </w:r>
          </w:p>
          <w:p w:rsidR="00075051" w:rsidRDefault="00075051" w:rsidP="00075051">
            <w:pPr>
              <w:pStyle w:val="PargrafodaLista"/>
              <w:jc w:val="both"/>
              <w:rPr>
                <w:sz w:val="24"/>
                <w:szCs w:val="24"/>
              </w:rPr>
            </w:pPr>
          </w:p>
          <w:p w:rsidR="009E0DF9" w:rsidRDefault="009E0DF9" w:rsidP="009E0DF9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Analisar o comportamento do algoritmo evolutivo para diferentes valores </w:t>
            </w:r>
            <w:r>
              <w:rPr>
                <w:sz w:val="24"/>
                <w:szCs w:val="24"/>
              </w:rPr>
              <w:t>da probabilidade de mutação “</w:t>
            </w:r>
            <w:proofErr w:type="spellStart"/>
            <w:proofErr w:type="gramStart"/>
            <w:r>
              <w:rPr>
                <w:sz w:val="24"/>
                <w:szCs w:val="24"/>
              </w:rPr>
              <w:t>pm</w:t>
            </w:r>
            <w:proofErr w:type="spellEnd"/>
            <w:proofErr w:type="gramEnd"/>
            <w:r>
              <w:rPr>
                <w:sz w:val="24"/>
                <w:szCs w:val="24"/>
              </w:rPr>
              <w:t>”</w:t>
            </w:r>
            <w:r w:rsidR="00C546BD">
              <w:rPr>
                <w:sz w:val="24"/>
                <w:szCs w:val="24"/>
              </w:rPr>
              <w:t>.</w:t>
            </w:r>
          </w:p>
          <w:p w:rsidR="00075051" w:rsidRDefault="00075051" w:rsidP="00075051">
            <w:pPr>
              <w:pStyle w:val="PargrafodaLista"/>
              <w:jc w:val="both"/>
              <w:rPr>
                <w:sz w:val="24"/>
                <w:szCs w:val="24"/>
              </w:rPr>
            </w:pPr>
          </w:p>
          <w:p w:rsidR="009E0DF9" w:rsidRDefault="009E0DF9" w:rsidP="009E0DF9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Propor outras formas de equacionar a função do FITNESS. Explique o resultado desta função no processo de </w:t>
            </w:r>
            <w:proofErr w:type="gramStart"/>
            <w:r>
              <w:rPr>
                <w:sz w:val="24"/>
                <w:szCs w:val="24"/>
              </w:rPr>
              <w:t>otimização</w:t>
            </w:r>
            <w:proofErr w:type="gramEnd"/>
            <w:r w:rsidR="00C546BD">
              <w:rPr>
                <w:sz w:val="24"/>
                <w:szCs w:val="24"/>
              </w:rPr>
              <w:t>.</w:t>
            </w:r>
          </w:p>
          <w:p w:rsidR="00075051" w:rsidRPr="00075051" w:rsidRDefault="00075051" w:rsidP="00075051">
            <w:pPr>
              <w:jc w:val="both"/>
              <w:rPr>
                <w:sz w:val="24"/>
                <w:szCs w:val="24"/>
              </w:rPr>
            </w:pPr>
          </w:p>
          <w:p w:rsidR="009E0DF9" w:rsidRDefault="009E0DF9" w:rsidP="009E0DF9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Figura ilustra-se o comportamento da probabilidade de cruzamento em função do número de gerações. Explique como este comportamento afetaria ao operador de cruzamento. </w:t>
            </w:r>
            <w:proofErr w:type="gramStart"/>
            <w:r>
              <w:rPr>
                <w:sz w:val="24"/>
                <w:szCs w:val="24"/>
              </w:rPr>
              <w:t>Implemente</w:t>
            </w:r>
            <w:proofErr w:type="gramEnd"/>
            <w:r>
              <w:rPr>
                <w:sz w:val="24"/>
                <w:szCs w:val="24"/>
              </w:rPr>
              <w:t xml:space="preserve"> esta mudança c</w:t>
            </w:r>
            <w:r w:rsidR="00D77980">
              <w:rPr>
                <w:sz w:val="24"/>
                <w:szCs w:val="24"/>
              </w:rPr>
              <w:t xml:space="preserve">onsiderando </w:t>
            </w:r>
            <w:proofErr w:type="spellStart"/>
            <w:r w:rsidR="00D77980">
              <w:rPr>
                <w:sz w:val="24"/>
                <w:szCs w:val="24"/>
              </w:rPr>
              <w:t>pc_max</w:t>
            </w:r>
            <w:proofErr w:type="spellEnd"/>
            <w:r w:rsidR="00D77980">
              <w:rPr>
                <w:sz w:val="24"/>
                <w:szCs w:val="24"/>
              </w:rPr>
              <w:t xml:space="preserve"> = 1; </w:t>
            </w:r>
            <w:proofErr w:type="spellStart"/>
            <w:r w:rsidR="00D77980">
              <w:rPr>
                <w:sz w:val="24"/>
                <w:szCs w:val="24"/>
              </w:rPr>
              <w:t>pc_min</w:t>
            </w:r>
            <w:proofErr w:type="spellEnd"/>
            <w:r w:rsidR="00D77980">
              <w:rPr>
                <w:sz w:val="24"/>
                <w:szCs w:val="24"/>
              </w:rPr>
              <w:t xml:space="preserve"> = 0,65; G1 = 800; e G2=1000. Faça as comparações de resultados.</w:t>
            </w:r>
          </w:p>
          <w:p w:rsidR="001F1173" w:rsidRPr="001F1173" w:rsidRDefault="001F1173" w:rsidP="001F1173">
            <w:pPr>
              <w:pStyle w:val="PargrafodaLista"/>
              <w:rPr>
                <w:sz w:val="24"/>
                <w:szCs w:val="24"/>
              </w:rPr>
            </w:pPr>
          </w:p>
          <w:p w:rsidR="001F1173" w:rsidRDefault="001F1173" w:rsidP="001F1173">
            <w:pPr>
              <w:pStyle w:val="PargrafodaLista"/>
              <w:jc w:val="both"/>
              <w:rPr>
                <w:sz w:val="24"/>
                <w:szCs w:val="24"/>
              </w:rPr>
            </w:pPr>
          </w:p>
          <w:p w:rsidR="009E0DF9" w:rsidRDefault="009E0DF9" w:rsidP="009E0DF9">
            <w:pPr>
              <w:jc w:val="both"/>
              <w:rPr>
                <w:sz w:val="24"/>
                <w:szCs w:val="24"/>
              </w:rPr>
            </w:pPr>
          </w:p>
          <w:p w:rsidR="009E0DF9" w:rsidRDefault="00D77980" w:rsidP="009E0DF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654360" cy="186686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bcruzamen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38" cy="186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173" w:rsidRDefault="001F1173" w:rsidP="009E0DF9">
            <w:pPr>
              <w:jc w:val="center"/>
              <w:rPr>
                <w:sz w:val="24"/>
                <w:szCs w:val="24"/>
              </w:rPr>
            </w:pPr>
          </w:p>
          <w:p w:rsidR="001F1173" w:rsidRDefault="001F1173" w:rsidP="009E0DF9">
            <w:pPr>
              <w:jc w:val="center"/>
              <w:rPr>
                <w:sz w:val="24"/>
                <w:szCs w:val="24"/>
              </w:rPr>
            </w:pPr>
          </w:p>
          <w:p w:rsidR="001F1173" w:rsidRDefault="001F1173" w:rsidP="009E0DF9">
            <w:pPr>
              <w:jc w:val="center"/>
              <w:rPr>
                <w:sz w:val="24"/>
                <w:szCs w:val="24"/>
              </w:rPr>
            </w:pPr>
          </w:p>
          <w:p w:rsidR="00075051" w:rsidRDefault="00075051" w:rsidP="000750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075051">
              <w:rPr>
                <w:sz w:val="24"/>
                <w:szCs w:val="24"/>
              </w:rPr>
              <w:t xml:space="preserve">Na Figura ilustra-se o comportamento da probabilidade de </w:t>
            </w:r>
            <w:r w:rsidRPr="00075051">
              <w:rPr>
                <w:sz w:val="24"/>
                <w:szCs w:val="24"/>
              </w:rPr>
              <w:t>mutação</w:t>
            </w:r>
            <w:r w:rsidRPr="00075051">
              <w:rPr>
                <w:sz w:val="24"/>
                <w:szCs w:val="24"/>
              </w:rPr>
              <w:t xml:space="preserve"> em função do número de gerações. Explique como este comportamento afetaria ao operador de </w:t>
            </w:r>
            <w:r w:rsidRPr="00075051">
              <w:rPr>
                <w:sz w:val="24"/>
                <w:szCs w:val="24"/>
              </w:rPr>
              <w:t>mutação</w:t>
            </w:r>
            <w:r w:rsidRPr="00075051">
              <w:rPr>
                <w:sz w:val="24"/>
                <w:szCs w:val="24"/>
              </w:rPr>
              <w:t xml:space="preserve">. </w:t>
            </w:r>
            <w:proofErr w:type="gramStart"/>
            <w:r w:rsidRPr="00075051">
              <w:rPr>
                <w:sz w:val="24"/>
                <w:szCs w:val="24"/>
              </w:rPr>
              <w:t>Implemente</w:t>
            </w:r>
            <w:proofErr w:type="gramEnd"/>
            <w:r w:rsidRPr="00075051">
              <w:rPr>
                <w:sz w:val="24"/>
                <w:szCs w:val="24"/>
              </w:rPr>
              <w:t xml:space="preserve"> esta mudança consider</w:t>
            </w:r>
            <w:r w:rsidR="00C546BD">
              <w:rPr>
                <w:sz w:val="24"/>
                <w:szCs w:val="24"/>
              </w:rPr>
              <w:t xml:space="preserve">ando </w:t>
            </w:r>
            <w:proofErr w:type="spellStart"/>
            <w:r w:rsidR="00C546BD">
              <w:rPr>
                <w:sz w:val="24"/>
                <w:szCs w:val="24"/>
              </w:rPr>
              <w:t>pm_min</w:t>
            </w:r>
            <w:proofErr w:type="spellEnd"/>
            <w:r w:rsidRPr="00075051">
              <w:rPr>
                <w:sz w:val="24"/>
                <w:szCs w:val="24"/>
              </w:rPr>
              <w:t xml:space="preserve"> = 0,001</w:t>
            </w:r>
            <w:r w:rsidR="00C546BD">
              <w:rPr>
                <w:sz w:val="24"/>
                <w:szCs w:val="24"/>
              </w:rPr>
              <w:t xml:space="preserve">; </w:t>
            </w:r>
            <w:proofErr w:type="spellStart"/>
            <w:r w:rsidR="00C546BD">
              <w:rPr>
                <w:sz w:val="24"/>
                <w:szCs w:val="24"/>
              </w:rPr>
              <w:t>pm_max</w:t>
            </w:r>
            <w:proofErr w:type="spellEnd"/>
            <w:r w:rsidRPr="00075051">
              <w:rPr>
                <w:sz w:val="24"/>
                <w:szCs w:val="24"/>
              </w:rPr>
              <w:t xml:space="preserve"> = 0,</w:t>
            </w:r>
            <w:r w:rsidRPr="00075051">
              <w:rPr>
                <w:sz w:val="24"/>
                <w:szCs w:val="24"/>
              </w:rPr>
              <w:t>008</w:t>
            </w:r>
            <w:r w:rsidRPr="00075051">
              <w:rPr>
                <w:sz w:val="24"/>
                <w:szCs w:val="24"/>
              </w:rPr>
              <w:t>; G1 = 800; e G2=1000. Faça as comparações de resultados.</w:t>
            </w:r>
          </w:p>
          <w:p w:rsidR="00C546BD" w:rsidRPr="00075051" w:rsidRDefault="00C546BD" w:rsidP="00C546BD">
            <w:pPr>
              <w:pStyle w:val="PargrafodaLista"/>
              <w:jc w:val="both"/>
              <w:rPr>
                <w:sz w:val="24"/>
                <w:szCs w:val="24"/>
              </w:rPr>
            </w:pPr>
          </w:p>
          <w:p w:rsidR="00075051" w:rsidRPr="00075051" w:rsidRDefault="00075051" w:rsidP="0007505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508248" cy="1792224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bmutaca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248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051" w:rsidRDefault="00075051" w:rsidP="00075051">
            <w:pPr>
              <w:pStyle w:val="PargrafodaLista"/>
              <w:jc w:val="both"/>
              <w:rPr>
                <w:sz w:val="24"/>
                <w:szCs w:val="24"/>
              </w:rPr>
            </w:pPr>
          </w:p>
          <w:p w:rsidR="00075051" w:rsidRDefault="00075051" w:rsidP="00075051">
            <w:pPr>
              <w:pStyle w:val="PargrafodaLista"/>
              <w:jc w:val="both"/>
              <w:rPr>
                <w:sz w:val="24"/>
                <w:szCs w:val="24"/>
              </w:rPr>
            </w:pPr>
          </w:p>
          <w:p w:rsidR="00075051" w:rsidRPr="001F1173" w:rsidRDefault="00D77980" w:rsidP="000750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F1173">
              <w:rPr>
                <w:sz w:val="24"/>
                <w:szCs w:val="24"/>
              </w:rPr>
              <w:t xml:space="preserve">Utilizando um simulador de circuitos eletrônicos, realize a simulação do </w:t>
            </w:r>
            <w:r w:rsidR="001F1173" w:rsidRPr="001F1173">
              <w:rPr>
                <w:sz w:val="24"/>
                <w:szCs w:val="24"/>
              </w:rPr>
              <w:t xml:space="preserve">filtro passa-faixa utilizando os valores do melhor indivíduo. Realize a </w:t>
            </w:r>
            <w:r w:rsidRPr="001F1173">
              <w:rPr>
                <w:sz w:val="24"/>
                <w:szCs w:val="24"/>
              </w:rPr>
              <w:t xml:space="preserve">análise em frequência </w:t>
            </w:r>
            <w:r w:rsidR="001F1173" w:rsidRPr="001F1173">
              <w:rPr>
                <w:sz w:val="24"/>
                <w:szCs w:val="24"/>
              </w:rPr>
              <w:t>e insira entradas com diferentes frequências para avaliar o desempenho do filtro.</w:t>
            </w:r>
          </w:p>
          <w:p w:rsidR="00075051" w:rsidRDefault="00075051" w:rsidP="00075051">
            <w:pPr>
              <w:jc w:val="both"/>
              <w:rPr>
                <w:sz w:val="24"/>
                <w:szCs w:val="24"/>
              </w:rPr>
            </w:pPr>
          </w:p>
          <w:p w:rsidR="00075051" w:rsidRDefault="00075051" w:rsidP="00075051"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rFonts w:ascii="Calibri" w:hAnsi="Calibri"/>
                <w:b/>
                <w:noProof/>
                <w:sz w:val="24"/>
                <w:szCs w:val="28"/>
              </w:rPr>
              <w:drawing>
                <wp:inline distT="0" distB="0" distL="0" distR="0" wp14:anchorId="12424EC4" wp14:editId="14D4689B">
                  <wp:extent cx="4856567" cy="21336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867" cy="2134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075051" w:rsidRDefault="00075051" w:rsidP="00075051">
            <w:pPr>
              <w:jc w:val="both"/>
              <w:rPr>
                <w:sz w:val="24"/>
                <w:szCs w:val="24"/>
              </w:rPr>
            </w:pPr>
          </w:p>
          <w:p w:rsidR="00075051" w:rsidRDefault="00075051" w:rsidP="00075051">
            <w:pPr>
              <w:jc w:val="both"/>
              <w:rPr>
                <w:sz w:val="24"/>
                <w:szCs w:val="24"/>
              </w:rPr>
            </w:pPr>
          </w:p>
          <w:p w:rsidR="00075051" w:rsidRDefault="00075051" w:rsidP="00075051">
            <w:pPr>
              <w:jc w:val="both"/>
              <w:rPr>
                <w:sz w:val="24"/>
                <w:szCs w:val="24"/>
              </w:rPr>
            </w:pPr>
          </w:p>
          <w:p w:rsidR="00075051" w:rsidRPr="00075051" w:rsidRDefault="00075051" w:rsidP="00075051">
            <w:pPr>
              <w:jc w:val="both"/>
              <w:rPr>
                <w:sz w:val="24"/>
                <w:szCs w:val="24"/>
              </w:rPr>
            </w:pPr>
          </w:p>
          <w:p w:rsidR="009E0DF9" w:rsidRDefault="00D77980" w:rsidP="000750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Aproxime os valores dos componentes discretos </w:t>
            </w:r>
            <w:r w:rsidR="001F1173">
              <w:rPr>
                <w:sz w:val="24"/>
                <w:szCs w:val="24"/>
              </w:rPr>
              <w:t xml:space="preserve">do melhor indivíduo </w:t>
            </w:r>
            <w:r>
              <w:rPr>
                <w:sz w:val="24"/>
                <w:szCs w:val="24"/>
              </w:rPr>
              <w:t>por valores que podem ser encontrados no mercado. Realize a comparação d</w:t>
            </w:r>
            <w:r w:rsidR="001F1173">
              <w:rPr>
                <w:sz w:val="24"/>
                <w:szCs w:val="24"/>
              </w:rPr>
              <w:t>os resultados ideal versus real por meio da resposta em frequência (diagrama de bode).</w:t>
            </w:r>
          </w:p>
          <w:p w:rsidR="009E0DF9" w:rsidRDefault="009E0DF9" w:rsidP="009E0DF9">
            <w:pPr>
              <w:jc w:val="both"/>
              <w:rPr>
                <w:sz w:val="24"/>
                <w:szCs w:val="24"/>
              </w:rPr>
            </w:pPr>
          </w:p>
          <w:p w:rsidR="009E0DF9" w:rsidRPr="009E0DF9" w:rsidRDefault="009E0DF9" w:rsidP="009E0DF9">
            <w:pPr>
              <w:jc w:val="both"/>
              <w:rPr>
                <w:sz w:val="24"/>
                <w:szCs w:val="24"/>
              </w:rPr>
            </w:pPr>
          </w:p>
        </w:tc>
      </w:tr>
    </w:tbl>
    <w:p w:rsidR="009E0DF9" w:rsidRDefault="009E0DF9" w:rsidP="009E0DF9">
      <w:pPr>
        <w:jc w:val="both"/>
        <w:rPr>
          <w:sz w:val="24"/>
          <w:szCs w:val="24"/>
        </w:rPr>
      </w:pPr>
    </w:p>
    <w:p w:rsidR="009E0DF9" w:rsidRDefault="009E0DF9" w:rsidP="009E0DF9">
      <w:pPr>
        <w:jc w:val="both"/>
        <w:rPr>
          <w:sz w:val="24"/>
          <w:szCs w:val="24"/>
        </w:rPr>
      </w:pPr>
    </w:p>
    <w:sectPr w:rsidR="009E0DF9">
      <w:headerReference w:type="default" r:id="rId11"/>
      <w:pgSz w:w="12242" w:h="15842" w:code="1"/>
      <w:pgMar w:top="1134" w:right="992" w:bottom="1134" w:left="1134" w:header="851" w:footer="2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32F" w:rsidRDefault="0057132F">
      <w:r>
        <w:separator/>
      </w:r>
    </w:p>
  </w:endnote>
  <w:endnote w:type="continuationSeparator" w:id="0">
    <w:p w:rsidR="0057132F" w:rsidRDefault="0057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32F" w:rsidRDefault="0057132F">
      <w:r>
        <w:separator/>
      </w:r>
    </w:p>
  </w:footnote>
  <w:footnote w:type="continuationSeparator" w:id="0">
    <w:p w:rsidR="0057132F" w:rsidRDefault="005713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B70" w:rsidRDefault="00B545E7">
    <w:pPr>
      <w:pStyle w:val="Cabealho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noProof/>
        <w:sz w:val="28"/>
      </w:rPr>
      <w:drawing>
        <wp:anchor distT="0" distB="0" distL="114300" distR="114300" simplePos="0" relativeHeight="251660288" behindDoc="0" locked="0" layoutInCell="1" allowOverlap="1" wp14:anchorId="004C920B" wp14:editId="148B70D0">
          <wp:simplePos x="0" y="0"/>
          <wp:positionH relativeFrom="column">
            <wp:posOffset>18073</wp:posOffset>
          </wp:positionH>
          <wp:positionV relativeFrom="paragraph">
            <wp:posOffset>27463</wp:posOffset>
          </wp:positionV>
          <wp:extent cx="592015" cy="649252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fp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015" cy="649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D42">
      <w:rPr>
        <w:noProof/>
      </w:rPr>
      <w:drawing>
        <wp:anchor distT="0" distB="0" distL="114300" distR="114300" simplePos="0" relativeHeight="251659264" behindDoc="1" locked="0" layoutInCell="1" allowOverlap="1" wp14:anchorId="4473939C" wp14:editId="20F2AAC9">
          <wp:simplePos x="0" y="0"/>
          <wp:positionH relativeFrom="column">
            <wp:posOffset>5717540</wp:posOffset>
          </wp:positionH>
          <wp:positionV relativeFrom="paragraph">
            <wp:posOffset>-7620</wp:posOffset>
          </wp:positionV>
          <wp:extent cx="676910" cy="685800"/>
          <wp:effectExtent l="19050" t="0" r="8890" b="0"/>
          <wp:wrapThrough wrapText="bothSides">
            <wp:wrapPolygon edited="0">
              <wp:start x="-608" y="0"/>
              <wp:lineTo x="-608" y="21000"/>
              <wp:lineTo x="21884" y="21000"/>
              <wp:lineTo x="21884" y="0"/>
              <wp:lineTo x="-608" y="0"/>
            </wp:wrapPolygon>
          </wp:wrapThrough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E3B70">
      <w:rPr>
        <w:rFonts w:ascii="Arial" w:hAnsi="Arial" w:cs="Arial"/>
        <w:b/>
        <w:sz w:val="28"/>
      </w:rPr>
      <w:t>UNIVERSIDADE FEDERAL DA PARAÍBA</w:t>
    </w:r>
  </w:p>
  <w:p w:rsidR="008E3B70" w:rsidRDefault="008E3B70">
    <w:pPr>
      <w:pStyle w:val="Cabealho"/>
      <w:jc w:val="center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CENTRO DE ENERGIAS ALTERNATIVAS E RENOVÁVEIS</w:t>
    </w:r>
  </w:p>
  <w:p w:rsidR="008E3B70" w:rsidRDefault="008E3B70">
    <w:pPr>
      <w:pStyle w:val="Cabealho"/>
      <w:jc w:val="center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DEPARTAMENTO DE ENGENHARIA ELÉTRICA</w:t>
    </w:r>
  </w:p>
  <w:p w:rsidR="008E3B70" w:rsidRDefault="008E3B70">
    <w:pPr>
      <w:pStyle w:val="Cabealho"/>
      <w:jc w:val="center"/>
      <w:rPr>
        <w:sz w:val="14"/>
      </w:rPr>
    </w:pPr>
  </w:p>
  <w:p w:rsidR="008E3B70" w:rsidRDefault="0057132F">
    <w:pPr>
      <w:pStyle w:val="Cabealho"/>
      <w:rPr>
        <w:sz w:val="14"/>
      </w:rPr>
    </w:pPr>
    <w:r>
      <w:rPr>
        <w:noProof/>
        <w:sz w:val="14"/>
      </w:rPr>
      <w:pict>
        <v:line id="_x0000_s2052" style="position:absolute;z-index:251656192" from="-3.35pt,1.25pt" to="505.45pt,1.25pt" o:allowincell="f" strokeweight="1.7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4807"/>
    <w:multiLevelType w:val="hybridMultilevel"/>
    <w:tmpl w:val="08D8A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64FE8"/>
    <w:multiLevelType w:val="hybridMultilevel"/>
    <w:tmpl w:val="46663B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B0085"/>
    <w:multiLevelType w:val="hybridMultilevel"/>
    <w:tmpl w:val="46663B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262B1"/>
    <w:multiLevelType w:val="hybridMultilevel"/>
    <w:tmpl w:val="53623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BDB"/>
    <w:rsid w:val="0002292C"/>
    <w:rsid w:val="0003036C"/>
    <w:rsid w:val="00034479"/>
    <w:rsid w:val="00044525"/>
    <w:rsid w:val="00061D0D"/>
    <w:rsid w:val="00075051"/>
    <w:rsid w:val="00080227"/>
    <w:rsid w:val="00081D16"/>
    <w:rsid w:val="00084DEE"/>
    <w:rsid w:val="00086F86"/>
    <w:rsid w:val="000903AF"/>
    <w:rsid w:val="00090C7C"/>
    <w:rsid w:val="000A42DC"/>
    <w:rsid w:val="000B24E8"/>
    <w:rsid w:val="000C2EFB"/>
    <w:rsid w:val="000C3610"/>
    <w:rsid w:val="000D0651"/>
    <w:rsid w:val="000D771C"/>
    <w:rsid w:val="000E4A2E"/>
    <w:rsid w:val="000E6A3B"/>
    <w:rsid w:val="000F120D"/>
    <w:rsid w:val="000F49A6"/>
    <w:rsid w:val="00106EDD"/>
    <w:rsid w:val="00110718"/>
    <w:rsid w:val="001247F9"/>
    <w:rsid w:val="00132E89"/>
    <w:rsid w:val="0014105E"/>
    <w:rsid w:val="0014604C"/>
    <w:rsid w:val="0014657A"/>
    <w:rsid w:val="001572BD"/>
    <w:rsid w:val="00187079"/>
    <w:rsid w:val="001953A7"/>
    <w:rsid w:val="001A4E61"/>
    <w:rsid w:val="001A5D4E"/>
    <w:rsid w:val="001B17C2"/>
    <w:rsid w:val="001B60DC"/>
    <w:rsid w:val="001D3FE2"/>
    <w:rsid w:val="001D744C"/>
    <w:rsid w:val="001F1173"/>
    <w:rsid w:val="001F20A5"/>
    <w:rsid w:val="001F34D7"/>
    <w:rsid w:val="00216226"/>
    <w:rsid w:val="00231D30"/>
    <w:rsid w:val="002322C7"/>
    <w:rsid w:val="00237E44"/>
    <w:rsid w:val="00245AE9"/>
    <w:rsid w:val="002545D6"/>
    <w:rsid w:val="0025467C"/>
    <w:rsid w:val="00272D1E"/>
    <w:rsid w:val="00283AFB"/>
    <w:rsid w:val="00286D49"/>
    <w:rsid w:val="00296AF9"/>
    <w:rsid w:val="002A64F0"/>
    <w:rsid w:val="002C07F5"/>
    <w:rsid w:val="002D1602"/>
    <w:rsid w:val="002F53D1"/>
    <w:rsid w:val="003137FE"/>
    <w:rsid w:val="003148E4"/>
    <w:rsid w:val="0032677B"/>
    <w:rsid w:val="00340E91"/>
    <w:rsid w:val="00342EA3"/>
    <w:rsid w:val="003869C3"/>
    <w:rsid w:val="003944E5"/>
    <w:rsid w:val="003B4931"/>
    <w:rsid w:val="003D09B2"/>
    <w:rsid w:val="003D61F5"/>
    <w:rsid w:val="003E2005"/>
    <w:rsid w:val="003F3FE2"/>
    <w:rsid w:val="003F6111"/>
    <w:rsid w:val="00403F39"/>
    <w:rsid w:val="00405574"/>
    <w:rsid w:val="00437B07"/>
    <w:rsid w:val="00450657"/>
    <w:rsid w:val="00452B39"/>
    <w:rsid w:val="00466BCA"/>
    <w:rsid w:val="00471DB5"/>
    <w:rsid w:val="004830DF"/>
    <w:rsid w:val="004A6066"/>
    <w:rsid w:val="004B7161"/>
    <w:rsid w:val="004C3EFC"/>
    <w:rsid w:val="004C51F4"/>
    <w:rsid w:val="004D5870"/>
    <w:rsid w:val="004F2998"/>
    <w:rsid w:val="004F46CE"/>
    <w:rsid w:val="00511FE2"/>
    <w:rsid w:val="005470AB"/>
    <w:rsid w:val="00561ACF"/>
    <w:rsid w:val="0057132F"/>
    <w:rsid w:val="00572278"/>
    <w:rsid w:val="005819AA"/>
    <w:rsid w:val="00583CF9"/>
    <w:rsid w:val="005946F2"/>
    <w:rsid w:val="005A09CA"/>
    <w:rsid w:val="005A273B"/>
    <w:rsid w:val="005A4A52"/>
    <w:rsid w:val="005B1EE7"/>
    <w:rsid w:val="005B5227"/>
    <w:rsid w:val="005B782A"/>
    <w:rsid w:val="005B788D"/>
    <w:rsid w:val="005C25A6"/>
    <w:rsid w:val="005D4703"/>
    <w:rsid w:val="005F0059"/>
    <w:rsid w:val="00622D69"/>
    <w:rsid w:val="006516E3"/>
    <w:rsid w:val="00662F08"/>
    <w:rsid w:val="00671C93"/>
    <w:rsid w:val="0068199C"/>
    <w:rsid w:val="006841DC"/>
    <w:rsid w:val="006955EF"/>
    <w:rsid w:val="00697DA0"/>
    <w:rsid w:val="006A6152"/>
    <w:rsid w:val="006B09CC"/>
    <w:rsid w:val="006C0A3F"/>
    <w:rsid w:val="006C2412"/>
    <w:rsid w:val="006D407A"/>
    <w:rsid w:val="006E13D9"/>
    <w:rsid w:val="006E35B0"/>
    <w:rsid w:val="006E6ECB"/>
    <w:rsid w:val="00700770"/>
    <w:rsid w:val="0072743D"/>
    <w:rsid w:val="00732612"/>
    <w:rsid w:val="007340DD"/>
    <w:rsid w:val="0076025C"/>
    <w:rsid w:val="0078336A"/>
    <w:rsid w:val="00786B18"/>
    <w:rsid w:val="00796E5C"/>
    <w:rsid w:val="007A668A"/>
    <w:rsid w:val="007B03E6"/>
    <w:rsid w:val="007B2388"/>
    <w:rsid w:val="007D53D7"/>
    <w:rsid w:val="007D7207"/>
    <w:rsid w:val="007E44F7"/>
    <w:rsid w:val="007F76AA"/>
    <w:rsid w:val="0080100C"/>
    <w:rsid w:val="0080145A"/>
    <w:rsid w:val="008079C9"/>
    <w:rsid w:val="0081121F"/>
    <w:rsid w:val="0081127D"/>
    <w:rsid w:val="00812D8F"/>
    <w:rsid w:val="008211F6"/>
    <w:rsid w:val="008213C8"/>
    <w:rsid w:val="00825FF9"/>
    <w:rsid w:val="00836EC8"/>
    <w:rsid w:val="00843A7B"/>
    <w:rsid w:val="00843F50"/>
    <w:rsid w:val="0085264C"/>
    <w:rsid w:val="008634AE"/>
    <w:rsid w:val="008931DE"/>
    <w:rsid w:val="008B0960"/>
    <w:rsid w:val="008B3AF6"/>
    <w:rsid w:val="008C739F"/>
    <w:rsid w:val="008D4C35"/>
    <w:rsid w:val="008E167B"/>
    <w:rsid w:val="008E3B70"/>
    <w:rsid w:val="008F2E37"/>
    <w:rsid w:val="00903F92"/>
    <w:rsid w:val="0090712B"/>
    <w:rsid w:val="00914115"/>
    <w:rsid w:val="00925499"/>
    <w:rsid w:val="00925AA4"/>
    <w:rsid w:val="009356A3"/>
    <w:rsid w:val="00936C7D"/>
    <w:rsid w:val="009427E9"/>
    <w:rsid w:val="00967FE2"/>
    <w:rsid w:val="009903D1"/>
    <w:rsid w:val="009973D2"/>
    <w:rsid w:val="009A7E38"/>
    <w:rsid w:val="009B68B5"/>
    <w:rsid w:val="009C02BB"/>
    <w:rsid w:val="009C3A6F"/>
    <w:rsid w:val="009D18D6"/>
    <w:rsid w:val="009D3506"/>
    <w:rsid w:val="009E0DF9"/>
    <w:rsid w:val="009E4BDB"/>
    <w:rsid w:val="009E563B"/>
    <w:rsid w:val="009E67F8"/>
    <w:rsid w:val="009F49F2"/>
    <w:rsid w:val="00A254EF"/>
    <w:rsid w:val="00A25DA6"/>
    <w:rsid w:val="00A34019"/>
    <w:rsid w:val="00A7242C"/>
    <w:rsid w:val="00A77764"/>
    <w:rsid w:val="00A93748"/>
    <w:rsid w:val="00A96596"/>
    <w:rsid w:val="00AA36FA"/>
    <w:rsid w:val="00AA4AE5"/>
    <w:rsid w:val="00AD1A22"/>
    <w:rsid w:val="00AD73AB"/>
    <w:rsid w:val="00AD763F"/>
    <w:rsid w:val="00AE29D3"/>
    <w:rsid w:val="00AE40A4"/>
    <w:rsid w:val="00AE7551"/>
    <w:rsid w:val="00B0118F"/>
    <w:rsid w:val="00B14BE2"/>
    <w:rsid w:val="00B30E5D"/>
    <w:rsid w:val="00B356D9"/>
    <w:rsid w:val="00B545E7"/>
    <w:rsid w:val="00B5535E"/>
    <w:rsid w:val="00B64158"/>
    <w:rsid w:val="00B74E84"/>
    <w:rsid w:val="00B8100C"/>
    <w:rsid w:val="00B816C0"/>
    <w:rsid w:val="00B82659"/>
    <w:rsid w:val="00B90A8F"/>
    <w:rsid w:val="00BB59BF"/>
    <w:rsid w:val="00BE382A"/>
    <w:rsid w:val="00BF52F4"/>
    <w:rsid w:val="00C02D42"/>
    <w:rsid w:val="00C546BD"/>
    <w:rsid w:val="00C73AB6"/>
    <w:rsid w:val="00C774F0"/>
    <w:rsid w:val="00C84BEC"/>
    <w:rsid w:val="00C97F67"/>
    <w:rsid w:val="00CB1D64"/>
    <w:rsid w:val="00CB4118"/>
    <w:rsid w:val="00CB7297"/>
    <w:rsid w:val="00CD3E62"/>
    <w:rsid w:val="00CF3105"/>
    <w:rsid w:val="00D01C77"/>
    <w:rsid w:val="00D04624"/>
    <w:rsid w:val="00D23ADA"/>
    <w:rsid w:val="00D63503"/>
    <w:rsid w:val="00D76769"/>
    <w:rsid w:val="00D77980"/>
    <w:rsid w:val="00DA0459"/>
    <w:rsid w:val="00DB1119"/>
    <w:rsid w:val="00DC3B00"/>
    <w:rsid w:val="00DC6B66"/>
    <w:rsid w:val="00DD29A1"/>
    <w:rsid w:val="00DE178E"/>
    <w:rsid w:val="00E07251"/>
    <w:rsid w:val="00E2413F"/>
    <w:rsid w:val="00E374A1"/>
    <w:rsid w:val="00E449AE"/>
    <w:rsid w:val="00E7398C"/>
    <w:rsid w:val="00E95183"/>
    <w:rsid w:val="00EA67F9"/>
    <w:rsid w:val="00EB6FBB"/>
    <w:rsid w:val="00EB73FC"/>
    <w:rsid w:val="00EE0320"/>
    <w:rsid w:val="00EE105C"/>
    <w:rsid w:val="00EE572A"/>
    <w:rsid w:val="00EE7190"/>
    <w:rsid w:val="00F032A4"/>
    <w:rsid w:val="00F223E8"/>
    <w:rsid w:val="00F27948"/>
    <w:rsid w:val="00F32B98"/>
    <w:rsid w:val="00F44575"/>
    <w:rsid w:val="00F600B7"/>
    <w:rsid w:val="00F81B2E"/>
    <w:rsid w:val="00F86BBB"/>
    <w:rsid w:val="00F93403"/>
    <w:rsid w:val="00FA273C"/>
    <w:rsid w:val="00FB1E60"/>
    <w:rsid w:val="00FB530E"/>
    <w:rsid w:val="00FD0D9F"/>
    <w:rsid w:val="00FD72A1"/>
    <w:rsid w:val="00FE0BAB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70"/>
  </w:style>
  <w:style w:type="paragraph" w:styleId="Ttulo1">
    <w:name w:val="heading 1"/>
    <w:basedOn w:val="Normal"/>
    <w:next w:val="Normal"/>
    <w:qFormat/>
    <w:pPr>
      <w:keepNext/>
      <w:ind w:left="426"/>
      <w:jc w:val="both"/>
      <w:outlineLvl w:val="0"/>
    </w:pPr>
    <w:rPr>
      <w:rFonts w:ascii="Arial" w:hAnsi="Arial"/>
      <w:i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3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pacing w:val="60"/>
      <w:sz w:val="28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i/>
      <w:sz w:val="24"/>
    </w:rPr>
  </w:style>
  <w:style w:type="paragraph" w:styleId="Recuodecorpodetexto2">
    <w:name w:val="Body Text Indent 2"/>
    <w:basedOn w:val="Normal"/>
    <w:semiHidden/>
    <w:pPr>
      <w:ind w:firstLine="567"/>
      <w:jc w:val="both"/>
    </w:pPr>
    <w:rPr>
      <w:rFonts w:ascii="Arial" w:hAnsi="Arial"/>
    </w:rPr>
  </w:style>
  <w:style w:type="paragraph" w:customStyle="1" w:styleId="Corpodetexto21">
    <w:name w:val="Corpo de texto 21"/>
    <w:basedOn w:val="Normal"/>
    <w:pPr>
      <w:widowControl w:val="0"/>
      <w:ind w:firstLine="567"/>
      <w:jc w:val="both"/>
    </w:pPr>
    <w:rPr>
      <w:sz w:val="28"/>
    </w:rPr>
  </w:style>
  <w:style w:type="paragraph" w:styleId="Recuodecorpodetexto">
    <w:name w:val="Body Text Indent"/>
    <w:basedOn w:val="Normal"/>
    <w:semiHidden/>
    <w:pPr>
      <w:ind w:firstLine="445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PieddepageCar">
    <w:name w:val="Pied de page Car"/>
    <w:basedOn w:val="Fontepargpadro"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Fontepargpadro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jc w:val="both"/>
    </w:pPr>
    <w:rPr>
      <w:b/>
      <w:iCs/>
      <w:sz w:val="28"/>
    </w:rPr>
  </w:style>
  <w:style w:type="paragraph" w:styleId="Recuodecorpodetexto3">
    <w:name w:val="Body Text Indent 3"/>
    <w:basedOn w:val="Normal"/>
    <w:semiHidden/>
    <w:pPr>
      <w:keepNext/>
      <w:keepLines/>
      <w:ind w:left="567"/>
      <w:jc w:val="both"/>
    </w:pPr>
    <w:rPr>
      <w:bCs/>
      <w:sz w:val="24"/>
    </w:rPr>
  </w:style>
  <w:style w:type="table" w:styleId="Tabelacomgrade">
    <w:name w:val="Table Grid"/>
    <w:basedOn w:val="Tabelanormal"/>
    <w:uiPriority w:val="59"/>
    <w:rsid w:val="00F279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ontepargpadro"/>
    <w:rsid w:val="0032677B"/>
  </w:style>
  <w:style w:type="paragraph" w:styleId="PargrafodaLista">
    <w:name w:val="List Paragraph"/>
    <w:basedOn w:val="Normal"/>
    <w:uiPriority w:val="34"/>
    <w:qFormat/>
    <w:rsid w:val="00A96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.6\GERAIS\plano%20de%20ensino.do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ensino.doc.dot</Template>
  <TotalTime>124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</vt:lpstr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</dc:title>
  <dc:creator>Pró-Reitoria Acadêmica</dc:creator>
  <cp:lastModifiedBy>UFPB</cp:lastModifiedBy>
  <cp:revision>16</cp:revision>
  <cp:lastPrinted>2018-06-08T03:51:00Z</cp:lastPrinted>
  <dcterms:created xsi:type="dcterms:W3CDTF">2014-08-26T17:48:00Z</dcterms:created>
  <dcterms:modified xsi:type="dcterms:W3CDTF">2018-06-08T03:52:00Z</dcterms:modified>
</cp:coreProperties>
</file>